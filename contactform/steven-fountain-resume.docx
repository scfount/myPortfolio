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504DCFC" w14:textId="77777777" w:rsidTr="001B7E5E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D65C89B" w14:textId="382DF9A8" w:rsidR="00692703" w:rsidRPr="00CF1A49" w:rsidRDefault="00574C79" w:rsidP="00913946">
            <w:pPr>
              <w:pStyle w:val="Title"/>
            </w:pPr>
            <w:r>
              <w:t>Steven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Fountain</w:t>
            </w:r>
          </w:p>
          <w:p w14:paraId="64CD9435" w14:textId="3017A039" w:rsidR="00692703" w:rsidRPr="00CF1A49" w:rsidRDefault="00931E40" w:rsidP="00913946">
            <w:pPr>
              <w:pStyle w:val="ContactInfo"/>
              <w:contextualSpacing w:val="0"/>
            </w:pPr>
            <w:r>
              <w:t>Seattle, WA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24F6F38EC8B40C382CEBE99AF52C90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425.318.0273</w:t>
            </w:r>
          </w:p>
          <w:p w14:paraId="3DBBB468" w14:textId="07F745CE" w:rsidR="00692703" w:rsidRPr="00CF1A49" w:rsidRDefault="00931E40" w:rsidP="00913946">
            <w:pPr>
              <w:pStyle w:val="ContactInfoEmphasis"/>
              <w:contextualSpacing w:val="0"/>
            </w:pPr>
            <w:r>
              <w:t>steven.fountain@outlook.com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9D1B74A7C5E454C821ABE726140C38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stevenfountain.com</w:t>
            </w:r>
          </w:p>
        </w:tc>
      </w:tr>
      <w:tr w:rsidR="009571D8" w:rsidRPr="00CF1A49" w14:paraId="0DDDCC0D" w14:textId="77777777" w:rsidTr="004D0359">
        <w:trPr>
          <w:trHeight w:val="112"/>
        </w:trPr>
        <w:tc>
          <w:tcPr>
            <w:tcW w:w="9360" w:type="dxa"/>
            <w:tcMar>
              <w:top w:w="432" w:type="dxa"/>
            </w:tcMar>
          </w:tcPr>
          <w:p w14:paraId="069E9C46" w14:textId="1F569977" w:rsidR="001755A8" w:rsidRPr="00CF1A49" w:rsidRDefault="006C47BD" w:rsidP="00875FDD">
            <w:pPr>
              <w:contextualSpacing w:val="0"/>
            </w:pPr>
            <w:r>
              <w:t xml:space="preserve">Aspiring </w:t>
            </w:r>
            <w:r w:rsidR="00183DAF">
              <w:t>front-end web developer</w:t>
            </w:r>
            <w:r w:rsidR="00CE0299">
              <w:t xml:space="preserve"> with a background in </w:t>
            </w:r>
            <w:r w:rsidR="00211503">
              <w:t xml:space="preserve">the User Experience </w:t>
            </w:r>
            <w:r w:rsidR="009068F6">
              <w:t>indus</w:t>
            </w:r>
            <w:r w:rsidR="00A22B9F">
              <w:t>try</w:t>
            </w:r>
            <w:r w:rsidR="00387299">
              <w:t xml:space="preserve">. </w:t>
            </w:r>
            <w:r w:rsidR="004B7A1A">
              <w:t>Well-practiced</w:t>
            </w:r>
            <w:r w:rsidR="0068185B">
              <w:t xml:space="preserve"> </w:t>
            </w:r>
            <w:r w:rsidR="00D627D5">
              <w:t>with</w:t>
            </w:r>
            <w:r w:rsidR="00C358A0">
              <w:t xml:space="preserve"> JavaScript</w:t>
            </w:r>
            <w:r w:rsidR="001177EC">
              <w:t xml:space="preserve"> </w:t>
            </w:r>
            <w:r w:rsidR="004B7A1A">
              <w:t>and the</w:t>
            </w:r>
            <w:r w:rsidR="000074B0">
              <w:t xml:space="preserve"> </w:t>
            </w:r>
            <w:r w:rsidR="001177EC">
              <w:t xml:space="preserve">front-end </w:t>
            </w:r>
            <w:r w:rsidR="00265D8A">
              <w:t>framework Vue</w:t>
            </w:r>
            <w:r w:rsidR="000074B0">
              <w:t>.js</w:t>
            </w:r>
            <w:r w:rsidR="00932FA2">
              <w:t>.</w:t>
            </w:r>
          </w:p>
        </w:tc>
      </w:tr>
    </w:tbl>
    <w:p w14:paraId="10E9BF0E" w14:textId="77777777" w:rsidR="004E01EB" w:rsidRPr="00CF1A49" w:rsidRDefault="001F2DC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2336C23BB234827B812EBF120F4F7F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DCDE9C9" w14:textId="77777777" w:rsidTr="00D66A52">
        <w:tc>
          <w:tcPr>
            <w:tcW w:w="9355" w:type="dxa"/>
          </w:tcPr>
          <w:p w14:paraId="725335A1" w14:textId="27C52440" w:rsidR="001D0BF1" w:rsidRPr="00CF1A49" w:rsidRDefault="00931E40" w:rsidP="001D0BF1">
            <w:pPr>
              <w:pStyle w:val="Heading3"/>
              <w:contextualSpacing w:val="0"/>
              <w:outlineLvl w:val="2"/>
            </w:pPr>
            <w:r>
              <w:t>4/2019</w:t>
            </w:r>
            <w:r w:rsidR="001D0BF1" w:rsidRPr="00CF1A49">
              <w:t xml:space="preserve"> – </w:t>
            </w:r>
            <w:r>
              <w:t>current</w:t>
            </w:r>
          </w:p>
          <w:p w14:paraId="7D3D4E81" w14:textId="6E82752F" w:rsidR="001D0BF1" w:rsidRPr="00CF1A49" w:rsidRDefault="00931E40" w:rsidP="001D0BF1">
            <w:pPr>
              <w:pStyle w:val="Heading2"/>
              <w:contextualSpacing w:val="0"/>
              <w:outlineLvl w:val="1"/>
            </w:pPr>
            <w:r w:rsidRPr="00931E40">
              <w:rPr>
                <w:bCs/>
              </w:rPr>
              <w:t>Research Operations Lead Technical</w:t>
            </w:r>
            <w:r>
              <w:rPr>
                <w:bCs/>
              </w:rPr>
              <w:t xml:space="preserve"> PM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microsoft/harman</w:t>
            </w:r>
          </w:p>
          <w:p w14:paraId="3FA63F4E" w14:textId="567BD9E9" w:rsidR="00D86BA8" w:rsidRDefault="003728D4" w:rsidP="00497892">
            <w:pPr>
              <w:ind w:left="143" w:hanging="143"/>
              <w:contextualSpacing w:val="0"/>
            </w:pPr>
            <w:r>
              <w:t xml:space="preserve">- </w:t>
            </w:r>
            <w:r w:rsidR="00BF7C83">
              <w:t xml:space="preserve">Oversee lab operation </w:t>
            </w:r>
            <w:r w:rsidR="00A779ED">
              <w:t xml:space="preserve">team members and </w:t>
            </w:r>
            <w:r w:rsidR="00AD418B">
              <w:t xml:space="preserve">UX research facilities </w:t>
            </w:r>
            <w:r w:rsidR="00ED103E">
              <w:t>across Microsoft’s campus</w:t>
            </w:r>
            <w:r w:rsidR="005B411A">
              <w:t xml:space="preserve"> – 7 buildings with a total of 45 labs</w:t>
            </w:r>
            <w:r w:rsidR="00392DA2">
              <w:t>.</w:t>
            </w:r>
          </w:p>
          <w:p w14:paraId="7371F59F" w14:textId="1F9D1A6E" w:rsidR="00816F20" w:rsidRDefault="00816F20" w:rsidP="00497892">
            <w:pPr>
              <w:ind w:left="143" w:hanging="143"/>
              <w:contextualSpacing w:val="0"/>
            </w:pPr>
            <w:r>
              <w:t xml:space="preserve">- </w:t>
            </w:r>
            <w:r w:rsidR="00742094">
              <w:t>Upgraded</w:t>
            </w:r>
            <w:r w:rsidR="00B448A4">
              <w:t xml:space="preserve"> an existing tool</w:t>
            </w:r>
            <w:r w:rsidR="005160AB">
              <w:t xml:space="preserve"> by designing and developing an inter</w:t>
            </w:r>
            <w:r w:rsidR="00D067F8">
              <w:t xml:space="preserve">nal </w:t>
            </w:r>
            <w:r w:rsidR="00D067F8">
              <w:t>web app utilizing Node.js and Vue.js, giving stakeholders the ability to remotely view currently running UX studies</w:t>
            </w:r>
            <w:r w:rsidR="006E6763">
              <w:t>.</w:t>
            </w:r>
          </w:p>
          <w:p w14:paraId="670F83A7" w14:textId="77777777" w:rsidR="00574C79" w:rsidRDefault="00574C79" w:rsidP="001D0BF1">
            <w:pPr>
              <w:contextualSpacing w:val="0"/>
            </w:pPr>
          </w:p>
          <w:p w14:paraId="258C3463" w14:textId="61CD9478" w:rsidR="00574C79" w:rsidRPr="00CF1A49" w:rsidRDefault="001B7E5E" w:rsidP="00574C79">
            <w:pPr>
              <w:pStyle w:val="Heading3"/>
              <w:contextualSpacing w:val="0"/>
              <w:outlineLvl w:val="2"/>
            </w:pPr>
            <w:bookmarkStart w:id="0" w:name="_GoBack"/>
            <w:bookmarkEnd w:id="0"/>
            <w:r>
              <w:t>1/2014</w:t>
            </w:r>
            <w:r w:rsidR="00574C79" w:rsidRPr="00CF1A49">
              <w:t xml:space="preserve"> – </w:t>
            </w:r>
            <w:r>
              <w:t>4/2019</w:t>
            </w:r>
          </w:p>
          <w:p w14:paraId="0EC28E56" w14:textId="3FEFF024" w:rsidR="00574C79" w:rsidRPr="00CF1A49" w:rsidRDefault="001B7E5E" w:rsidP="00574C79">
            <w:pPr>
              <w:pStyle w:val="Heading2"/>
              <w:contextualSpacing w:val="0"/>
              <w:outlineLvl w:val="1"/>
            </w:pPr>
            <w:r>
              <w:t>Xbox research operations pm tech &amp; facilities</w:t>
            </w:r>
            <w:r w:rsidR="00574C79" w:rsidRPr="00CF1A49">
              <w:t xml:space="preserve">, </w:t>
            </w:r>
            <w:r>
              <w:rPr>
                <w:rStyle w:val="SubtleReference"/>
              </w:rPr>
              <w:t>microsoft/harman</w:t>
            </w:r>
          </w:p>
          <w:p w14:paraId="7FC7B709" w14:textId="69D8605D" w:rsidR="00294183" w:rsidRDefault="00EA7B9A" w:rsidP="00497892">
            <w:pPr>
              <w:pStyle w:val="Heading2"/>
              <w:ind w:left="143" w:hanging="143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-</w:t>
            </w:r>
            <w:r w:rsidR="00685B5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1B7E5E" w:rsidRPr="001B7E5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Lead member of an essential </w:t>
            </w:r>
            <w:r w:rsidR="00DA34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UX </w:t>
            </w:r>
            <w:r w:rsidR="001B7E5E" w:rsidRPr="001B7E5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research operations planning team</w:t>
            </w:r>
            <w:r w:rsidR="0020275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</w:t>
            </w:r>
            <w:r w:rsidR="001B7E5E" w:rsidRPr="001B7E5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responsible for </w:t>
            </w:r>
            <w:r w:rsidR="001B7E5E" w:rsidRPr="004D23C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the daily operations of three-18 station playtest labs</w:t>
            </w:r>
            <w:r w:rsidR="0029418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11 multi-purpose labs</w:t>
            </w:r>
            <w:r w:rsidR="00B224B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en</w:t>
            </w:r>
            <w:r w:rsidR="00DD7BE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suring all technical specifications </w:t>
            </w:r>
            <w:r w:rsidR="0039442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and standards are met</w:t>
            </w:r>
          </w:p>
          <w:p w14:paraId="33F9B628" w14:textId="5D8802EF" w:rsidR="004D23CC" w:rsidRPr="004D23CC" w:rsidRDefault="00EA7B9A" w:rsidP="00A749C1">
            <w:pPr>
              <w:pStyle w:val="Heading2"/>
              <w:ind w:left="143" w:hanging="143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-</w:t>
            </w:r>
            <w:r w:rsidR="00685B5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1B7E5E" w:rsidRPr="004D23C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troubleshooting techniques on various types of hardware and software</w:t>
            </w:r>
            <w:r w:rsidR="002A346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such as</w:t>
            </w:r>
            <w:r w:rsidR="00452D1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1B7E5E" w:rsidRPr="004D23C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advanced A/V systems, gaming systems, PCs, mobile devices, etc.</w:t>
            </w:r>
          </w:p>
        </w:tc>
      </w:tr>
      <w:tr w:rsidR="00F61DF9" w:rsidRPr="00CF1A49" w14:paraId="4D6D5544" w14:textId="77777777" w:rsidTr="00F61DF9">
        <w:tc>
          <w:tcPr>
            <w:tcW w:w="9355" w:type="dxa"/>
            <w:tcMar>
              <w:top w:w="216" w:type="dxa"/>
            </w:tcMar>
          </w:tcPr>
          <w:p w14:paraId="2F8E81E9" w14:textId="2B30E2AB" w:rsidR="00F61DF9" w:rsidRPr="00CF1A49" w:rsidRDefault="001B7E5E" w:rsidP="00F61DF9">
            <w:pPr>
              <w:pStyle w:val="Heading3"/>
              <w:contextualSpacing w:val="0"/>
              <w:outlineLvl w:val="2"/>
            </w:pPr>
            <w:r>
              <w:t>9/2012</w:t>
            </w:r>
            <w:r w:rsidR="00F61DF9" w:rsidRPr="00CF1A49">
              <w:t xml:space="preserve"> – </w:t>
            </w:r>
            <w:r>
              <w:t>1/2014</w:t>
            </w:r>
          </w:p>
          <w:p w14:paraId="091AA2D6" w14:textId="029FD498" w:rsidR="00F61DF9" w:rsidRPr="00CF1A49" w:rsidRDefault="001B7E5E" w:rsidP="00F61DF9">
            <w:pPr>
              <w:pStyle w:val="Heading2"/>
              <w:contextualSpacing w:val="0"/>
              <w:outlineLvl w:val="1"/>
            </w:pPr>
            <w:r>
              <w:t>Xbox user research assistant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microsoft/harman</w:t>
            </w:r>
          </w:p>
          <w:p w14:paraId="0ABDA9CD" w14:textId="1DC8203F" w:rsidR="001B7E5E" w:rsidRPr="001B7E5E" w:rsidRDefault="00016A84" w:rsidP="00497892">
            <w:pPr>
              <w:ind w:left="143" w:hanging="143"/>
            </w:pPr>
            <w:r>
              <w:t>-</w:t>
            </w:r>
            <w:r w:rsidR="007C6746">
              <w:t xml:space="preserve"> </w:t>
            </w:r>
            <w:r w:rsidR="001B7E5E" w:rsidRPr="001B7E5E">
              <w:t>Supported researchers by facilitating institutionalized research methods. Responsibilities included gathering requirements, understanding needs, developing plans of action, tracking time and progress</w:t>
            </w:r>
            <w:r w:rsidR="0006019A">
              <w:t>,</w:t>
            </w:r>
            <w:r w:rsidR="001B7E5E">
              <w:t xml:space="preserve"> and</w:t>
            </w:r>
            <w:r w:rsidR="001B7E5E" w:rsidRPr="001B7E5E">
              <w:t xml:space="preserve"> communicating statuses</w:t>
            </w:r>
            <w:r w:rsidR="001B7E5E">
              <w:t>.</w:t>
            </w:r>
          </w:p>
          <w:p w14:paraId="2927E2B5" w14:textId="2BD9323F" w:rsidR="001B7E5E" w:rsidRPr="001B7E5E" w:rsidRDefault="00016A84" w:rsidP="00497892">
            <w:pPr>
              <w:ind w:left="143" w:hanging="143"/>
            </w:pPr>
            <w:r>
              <w:t>-</w:t>
            </w:r>
            <w:r w:rsidR="007C6746">
              <w:t xml:space="preserve"> </w:t>
            </w:r>
            <w:r w:rsidR="001B7E5E" w:rsidRPr="001B7E5E">
              <w:t>Improved a public-facing gratuity process by more accurately predicting product demands which led to cost savings and minimizing excess inventory</w:t>
            </w:r>
            <w:r w:rsidR="00392DA2">
              <w:t>.</w:t>
            </w:r>
          </w:p>
          <w:p w14:paraId="5DE5A164" w14:textId="744C5A7C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A15B97E73B514BBBA0C8A8688CCB8B5F"/>
        </w:placeholder>
        <w:temporary/>
        <w:showingPlcHdr/>
        <w15:appearance w15:val="hidden"/>
      </w:sdtPr>
      <w:sdtEndPr/>
      <w:sdtContent>
        <w:p w14:paraId="766CE6A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0554316" w14:textId="77777777" w:rsidTr="00D66A52">
        <w:tc>
          <w:tcPr>
            <w:tcW w:w="9355" w:type="dxa"/>
          </w:tcPr>
          <w:p w14:paraId="4ADA2D93" w14:textId="3D093130" w:rsidR="001D0BF1" w:rsidRPr="00CF1A49" w:rsidRDefault="00574C79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2019</w:t>
            </w:r>
          </w:p>
          <w:p w14:paraId="2F133932" w14:textId="5DF13C3D" w:rsidR="001D0BF1" w:rsidRPr="00CF1A49" w:rsidRDefault="00574C79" w:rsidP="001D0BF1">
            <w:pPr>
              <w:pStyle w:val="Heading2"/>
              <w:contextualSpacing w:val="0"/>
              <w:outlineLvl w:val="1"/>
            </w:pPr>
            <w:r>
              <w:t>Front end web development certificate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washington</w:t>
            </w:r>
          </w:p>
          <w:p w14:paraId="68BC833B" w14:textId="42C1D25D" w:rsidR="001B7E5E" w:rsidRPr="001B7E5E" w:rsidRDefault="00A6628F" w:rsidP="001B7E5E">
            <w:r>
              <w:t xml:space="preserve">- </w:t>
            </w:r>
            <w:r w:rsidR="001E0669">
              <w:t>Created</w:t>
            </w:r>
            <w:r w:rsidR="009460E1">
              <w:t xml:space="preserve"> webpages based on </w:t>
            </w:r>
            <w:r w:rsidR="003C2BA9">
              <w:t>provided mock-ups</w:t>
            </w:r>
          </w:p>
          <w:p w14:paraId="23034E7E" w14:textId="51ED47DA" w:rsidR="001B7E5E" w:rsidRPr="001B7E5E" w:rsidRDefault="00A6628F" w:rsidP="001B7E5E">
            <w:r>
              <w:t xml:space="preserve">- </w:t>
            </w:r>
            <w:r w:rsidR="001B7E5E" w:rsidRPr="001B7E5E">
              <w:t>Built responsive, semantic client-side web applications with API integration</w:t>
            </w:r>
          </w:p>
          <w:p w14:paraId="0F85F002" w14:textId="344CCF1E" w:rsidR="007538DC" w:rsidRPr="00CF1A49" w:rsidRDefault="00A6628F" w:rsidP="007538DC">
            <w:r>
              <w:t xml:space="preserve">- </w:t>
            </w:r>
            <w:r w:rsidR="001B7E5E" w:rsidRPr="001B7E5E">
              <w:t>Utilized technologies</w:t>
            </w:r>
            <w:r w:rsidR="00AA0B8A">
              <w:t xml:space="preserve"> and languages</w:t>
            </w:r>
            <w:r w:rsidR="001B7E5E" w:rsidRPr="001B7E5E">
              <w:t xml:space="preserve"> such as</w:t>
            </w:r>
            <w:r w:rsidR="00495C49">
              <w:t xml:space="preserve"> HTML/CSS</w:t>
            </w:r>
            <w:r w:rsidR="00F55AF6">
              <w:t>,</w:t>
            </w:r>
            <w:r w:rsidR="00326BB9">
              <w:t xml:space="preserve"> JavaScript,</w:t>
            </w:r>
            <w:r w:rsidR="001B7E5E" w:rsidRPr="001B7E5E">
              <w:t xml:space="preserve"> Axio</w:t>
            </w:r>
            <w:r w:rsidR="004D0359">
              <w:t>s</w:t>
            </w:r>
            <w:r w:rsidR="001B7E5E" w:rsidRPr="001B7E5E">
              <w:t>, Git, GitHub, Vue</w:t>
            </w:r>
            <w:r w:rsidR="007A2A7B">
              <w:t>.js</w:t>
            </w:r>
          </w:p>
        </w:tc>
      </w:tr>
      <w:tr w:rsidR="00F61DF9" w:rsidRPr="00CF1A49" w14:paraId="5319AD24" w14:textId="77777777" w:rsidTr="00F61DF9">
        <w:tc>
          <w:tcPr>
            <w:tcW w:w="9355" w:type="dxa"/>
            <w:tcMar>
              <w:top w:w="216" w:type="dxa"/>
            </w:tcMar>
          </w:tcPr>
          <w:p w14:paraId="7992F932" w14:textId="77777777" w:rsidR="00E7419F" w:rsidRDefault="00E7419F" w:rsidP="00F61DF9">
            <w:pPr>
              <w:pStyle w:val="Heading3"/>
              <w:contextualSpacing w:val="0"/>
              <w:outlineLvl w:val="2"/>
            </w:pPr>
          </w:p>
          <w:p w14:paraId="01FB6BFA" w14:textId="3AF8E5C1" w:rsidR="00F61DF9" w:rsidRPr="00CF1A49" w:rsidRDefault="00574C79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2011</w:t>
            </w:r>
          </w:p>
          <w:p w14:paraId="6F7ABFB6" w14:textId="7F19C34A" w:rsidR="00F61DF9" w:rsidRDefault="00574C79" w:rsidP="00AA4623">
            <w:pPr>
              <w:pStyle w:val="Heading2"/>
              <w:contextualSpacing w:val="0"/>
            </w:pPr>
            <w:r>
              <w:t>ba: technology &amp; innovation management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washington</w:t>
            </w:r>
          </w:p>
        </w:tc>
      </w:tr>
    </w:tbl>
    <w:p w14:paraId="28C233B4" w14:textId="56CF86CF" w:rsidR="00B51D1B" w:rsidRPr="006E1507" w:rsidRDefault="00B51D1B" w:rsidP="002B2AEA"/>
    <w:sectPr w:rsidR="00B51D1B" w:rsidRPr="006E1507" w:rsidSect="001C0F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A76E9" w14:textId="77777777" w:rsidR="001F2DCD" w:rsidRDefault="001F2DCD" w:rsidP="0068194B">
      <w:r>
        <w:separator/>
      </w:r>
    </w:p>
    <w:p w14:paraId="6B40ABC6" w14:textId="77777777" w:rsidR="001F2DCD" w:rsidRDefault="001F2DCD"/>
    <w:p w14:paraId="2B0AB0AF" w14:textId="77777777" w:rsidR="001F2DCD" w:rsidRDefault="001F2DCD"/>
  </w:endnote>
  <w:endnote w:type="continuationSeparator" w:id="0">
    <w:p w14:paraId="4291E0E8" w14:textId="77777777" w:rsidR="001F2DCD" w:rsidRDefault="001F2DCD" w:rsidP="0068194B">
      <w:r>
        <w:continuationSeparator/>
      </w:r>
    </w:p>
    <w:p w14:paraId="716DFF77" w14:textId="77777777" w:rsidR="001F2DCD" w:rsidRDefault="001F2DCD"/>
    <w:p w14:paraId="23EE7A9C" w14:textId="77777777" w:rsidR="001F2DCD" w:rsidRDefault="001F2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0F06E" w14:textId="77777777" w:rsidR="00043E8E" w:rsidRDefault="00043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9757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7A52C" w14:textId="77777777" w:rsidR="00043E8E" w:rsidRDefault="00043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5BF9D" w14:textId="77777777" w:rsidR="001F2DCD" w:rsidRDefault="001F2DCD" w:rsidP="0068194B">
      <w:r>
        <w:separator/>
      </w:r>
    </w:p>
    <w:p w14:paraId="01B4CAD9" w14:textId="77777777" w:rsidR="001F2DCD" w:rsidRDefault="001F2DCD"/>
    <w:p w14:paraId="0FD68E06" w14:textId="77777777" w:rsidR="001F2DCD" w:rsidRDefault="001F2DCD"/>
  </w:footnote>
  <w:footnote w:type="continuationSeparator" w:id="0">
    <w:p w14:paraId="3C1548D6" w14:textId="77777777" w:rsidR="001F2DCD" w:rsidRDefault="001F2DCD" w:rsidP="0068194B">
      <w:r>
        <w:continuationSeparator/>
      </w:r>
    </w:p>
    <w:p w14:paraId="17980E30" w14:textId="77777777" w:rsidR="001F2DCD" w:rsidRDefault="001F2DCD"/>
    <w:p w14:paraId="3F65161D" w14:textId="77777777" w:rsidR="001F2DCD" w:rsidRDefault="001F2D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984F" w14:textId="77777777" w:rsidR="00043E8E" w:rsidRDefault="00043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814AA" w14:textId="77777777" w:rsidR="00043E8E" w:rsidRDefault="00043E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072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374D35" wp14:editId="3F99AA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70FA9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4A327E"/>
    <w:multiLevelType w:val="hybridMultilevel"/>
    <w:tmpl w:val="A89CF5FC"/>
    <w:lvl w:ilvl="0" w:tplc="91F0071C">
      <w:start w:val="1"/>
      <w:numFmt w:val="bullet"/>
      <w:lvlText w:val="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C5441F"/>
    <w:multiLevelType w:val="hybridMultilevel"/>
    <w:tmpl w:val="36581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9"/>
    <w:rsid w:val="000001EF"/>
    <w:rsid w:val="00007322"/>
    <w:rsid w:val="000074B0"/>
    <w:rsid w:val="00007728"/>
    <w:rsid w:val="00016A84"/>
    <w:rsid w:val="00020F7D"/>
    <w:rsid w:val="00024584"/>
    <w:rsid w:val="00024730"/>
    <w:rsid w:val="00043E8E"/>
    <w:rsid w:val="00055E95"/>
    <w:rsid w:val="0006019A"/>
    <w:rsid w:val="0007021F"/>
    <w:rsid w:val="000B2BA5"/>
    <w:rsid w:val="000D67C1"/>
    <w:rsid w:val="000F2F8C"/>
    <w:rsid w:val="0010006E"/>
    <w:rsid w:val="001045A8"/>
    <w:rsid w:val="00114A91"/>
    <w:rsid w:val="001177EC"/>
    <w:rsid w:val="00126C42"/>
    <w:rsid w:val="001427E1"/>
    <w:rsid w:val="00154A87"/>
    <w:rsid w:val="00163668"/>
    <w:rsid w:val="00171566"/>
    <w:rsid w:val="00174676"/>
    <w:rsid w:val="001755A8"/>
    <w:rsid w:val="00183DAF"/>
    <w:rsid w:val="00184014"/>
    <w:rsid w:val="00192008"/>
    <w:rsid w:val="001A0972"/>
    <w:rsid w:val="001A7EAA"/>
    <w:rsid w:val="001B7E5E"/>
    <w:rsid w:val="001C0E68"/>
    <w:rsid w:val="001C0FE6"/>
    <w:rsid w:val="001C4B6F"/>
    <w:rsid w:val="001D0BF1"/>
    <w:rsid w:val="001E0669"/>
    <w:rsid w:val="001E3120"/>
    <w:rsid w:val="001E7E0C"/>
    <w:rsid w:val="001F0BB0"/>
    <w:rsid w:val="001F2DCD"/>
    <w:rsid w:val="001F4E6D"/>
    <w:rsid w:val="001F6140"/>
    <w:rsid w:val="00202754"/>
    <w:rsid w:val="00203573"/>
    <w:rsid w:val="0020597D"/>
    <w:rsid w:val="00211503"/>
    <w:rsid w:val="00212210"/>
    <w:rsid w:val="00213B4C"/>
    <w:rsid w:val="002253B0"/>
    <w:rsid w:val="00236D54"/>
    <w:rsid w:val="002377E0"/>
    <w:rsid w:val="00241D8C"/>
    <w:rsid w:val="00241FDB"/>
    <w:rsid w:val="0024720C"/>
    <w:rsid w:val="0025220E"/>
    <w:rsid w:val="002617AE"/>
    <w:rsid w:val="00262F9E"/>
    <w:rsid w:val="002638D0"/>
    <w:rsid w:val="002647D3"/>
    <w:rsid w:val="00265D8A"/>
    <w:rsid w:val="00275EAE"/>
    <w:rsid w:val="0027632A"/>
    <w:rsid w:val="00292CEA"/>
    <w:rsid w:val="00294183"/>
    <w:rsid w:val="00294998"/>
    <w:rsid w:val="00297F18"/>
    <w:rsid w:val="002A1945"/>
    <w:rsid w:val="002A346A"/>
    <w:rsid w:val="002B2958"/>
    <w:rsid w:val="002B2AEA"/>
    <w:rsid w:val="002B3FC8"/>
    <w:rsid w:val="002C4DAF"/>
    <w:rsid w:val="002D10EF"/>
    <w:rsid w:val="002D23C5"/>
    <w:rsid w:val="002D6137"/>
    <w:rsid w:val="002E7E61"/>
    <w:rsid w:val="002F05E5"/>
    <w:rsid w:val="002F254D"/>
    <w:rsid w:val="002F2B0F"/>
    <w:rsid w:val="002F30E4"/>
    <w:rsid w:val="00303271"/>
    <w:rsid w:val="00307140"/>
    <w:rsid w:val="00316DFF"/>
    <w:rsid w:val="00325B57"/>
    <w:rsid w:val="00326BB9"/>
    <w:rsid w:val="00336056"/>
    <w:rsid w:val="003544E1"/>
    <w:rsid w:val="00366398"/>
    <w:rsid w:val="003728D4"/>
    <w:rsid w:val="00387299"/>
    <w:rsid w:val="00392DA2"/>
    <w:rsid w:val="00393DED"/>
    <w:rsid w:val="00394421"/>
    <w:rsid w:val="003A033F"/>
    <w:rsid w:val="003A0632"/>
    <w:rsid w:val="003A30E5"/>
    <w:rsid w:val="003A6ADF"/>
    <w:rsid w:val="003B5928"/>
    <w:rsid w:val="003C2BA9"/>
    <w:rsid w:val="003C6AF8"/>
    <w:rsid w:val="003D380F"/>
    <w:rsid w:val="003E160D"/>
    <w:rsid w:val="003F1D5F"/>
    <w:rsid w:val="003F6BCB"/>
    <w:rsid w:val="00404D90"/>
    <w:rsid w:val="00405128"/>
    <w:rsid w:val="00406227"/>
    <w:rsid w:val="00406CFF"/>
    <w:rsid w:val="00416B25"/>
    <w:rsid w:val="00420592"/>
    <w:rsid w:val="004319E0"/>
    <w:rsid w:val="00437E8C"/>
    <w:rsid w:val="00440225"/>
    <w:rsid w:val="00452D11"/>
    <w:rsid w:val="004726BC"/>
    <w:rsid w:val="00474105"/>
    <w:rsid w:val="00480E6E"/>
    <w:rsid w:val="00486277"/>
    <w:rsid w:val="00492A90"/>
    <w:rsid w:val="00494CF6"/>
    <w:rsid w:val="00495C49"/>
    <w:rsid w:val="00495F8D"/>
    <w:rsid w:val="0049708A"/>
    <w:rsid w:val="00497892"/>
    <w:rsid w:val="004A1FAE"/>
    <w:rsid w:val="004A32FF"/>
    <w:rsid w:val="004B06EB"/>
    <w:rsid w:val="004B6AD0"/>
    <w:rsid w:val="004B6F0D"/>
    <w:rsid w:val="004B7A1A"/>
    <w:rsid w:val="004C2D5D"/>
    <w:rsid w:val="004C33E1"/>
    <w:rsid w:val="004D0359"/>
    <w:rsid w:val="004D23CC"/>
    <w:rsid w:val="004E01EB"/>
    <w:rsid w:val="004E2794"/>
    <w:rsid w:val="00510392"/>
    <w:rsid w:val="00513E2A"/>
    <w:rsid w:val="005160AB"/>
    <w:rsid w:val="00566A35"/>
    <w:rsid w:val="0056701E"/>
    <w:rsid w:val="005740D7"/>
    <w:rsid w:val="00574C79"/>
    <w:rsid w:val="005A0F26"/>
    <w:rsid w:val="005A1B10"/>
    <w:rsid w:val="005A6850"/>
    <w:rsid w:val="005B1B1B"/>
    <w:rsid w:val="005B411A"/>
    <w:rsid w:val="005B7457"/>
    <w:rsid w:val="005C5932"/>
    <w:rsid w:val="005D20C5"/>
    <w:rsid w:val="005D3CA7"/>
    <w:rsid w:val="005D4CC1"/>
    <w:rsid w:val="005F4B91"/>
    <w:rsid w:val="005F55D2"/>
    <w:rsid w:val="0062312F"/>
    <w:rsid w:val="00625F2C"/>
    <w:rsid w:val="006618E9"/>
    <w:rsid w:val="0068185B"/>
    <w:rsid w:val="0068194B"/>
    <w:rsid w:val="00685B5F"/>
    <w:rsid w:val="00692703"/>
    <w:rsid w:val="006A1962"/>
    <w:rsid w:val="006B5D48"/>
    <w:rsid w:val="006B7D7B"/>
    <w:rsid w:val="006C1A5E"/>
    <w:rsid w:val="006C47BD"/>
    <w:rsid w:val="006E1507"/>
    <w:rsid w:val="006E50DE"/>
    <w:rsid w:val="006E6763"/>
    <w:rsid w:val="006F5CF5"/>
    <w:rsid w:val="00712D8B"/>
    <w:rsid w:val="007273B7"/>
    <w:rsid w:val="00733E0A"/>
    <w:rsid w:val="00740875"/>
    <w:rsid w:val="00742094"/>
    <w:rsid w:val="0074403D"/>
    <w:rsid w:val="00746741"/>
    <w:rsid w:val="00746D44"/>
    <w:rsid w:val="007538DC"/>
    <w:rsid w:val="00757803"/>
    <w:rsid w:val="0079206B"/>
    <w:rsid w:val="00796076"/>
    <w:rsid w:val="007A2A7B"/>
    <w:rsid w:val="007C0566"/>
    <w:rsid w:val="007C606B"/>
    <w:rsid w:val="007C6746"/>
    <w:rsid w:val="007E3CF6"/>
    <w:rsid w:val="007E6A61"/>
    <w:rsid w:val="00801140"/>
    <w:rsid w:val="00803404"/>
    <w:rsid w:val="00816F20"/>
    <w:rsid w:val="00832AA4"/>
    <w:rsid w:val="00834955"/>
    <w:rsid w:val="00855B59"/>
    <w:rsid w:val="00860461"/>
    <w:rsid w:val="00861E32"/>
    <w:rsid w:val="0086487C"/>
    <w:rsid w:val="00870B20"/>
    <w:rsid w:val="00875FDD"/>
    <w:rsid w:val="008829F8"/>
    <w:rsid w:val="00885897"/>
    <w:rsid w:val="008A6538"/>
    <w:rsid w:val="008C7056"/>
    <w:rsid w:val="008F0646"/>
    <w:rsid w:val="008F3B14"/>
    <w:rsid w:val="008F6A2A"/>
    <w:rsid w:val="00901899"/>
    <w:rsid w:val="0090344B"/>
    <w:rsid w:val="00905715"/>
    <w:rsid w:val="009068F6"/>
    <w:rsid w:val="0091321E"/>
    <w:rsid w:val="00913946"/>
    <w:rsid w:val="0092726B"/>
    <w:rsid w:val="00931E40"/>
    <w:rsid w:val="00932FA2"/>
    <w:rsid w:val="00934F3D"/>
    <w:rsid w:val="009361BA"/>
    <w:rsid w:val="00944F78"/>
    <w:rsid w:val="009460E1"/>
    <w:rsid w:val="00947015"/>
    <w:rsid w:val="009510E7"/>
    <w:rsid w:val="00952C89"/>
    <w:rsid w:val="009571D8"/>
    <w:rsid w:val="00962B9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2B9F"/>
    <w:rsid w:val="00A24162"/>
    <w:rsid w:val="00A25023"/>
    <w:rsid w:val="00A270EA"/>
    <w:rsid w:val="00A34BA2"/>
    <w:rsid w:val="00A36F27"/>
    <w:rsid w:val="00A42E32"/>
    <w:rsid w:val="00A46E63"/>
    <w:rsid w:val="00A512B3"/>
    <w:rsid w:val="00A51DC5"/>
    <w:rsid w:val="00A53DE1"/>
    <w:rsid w:val="00A615E1"/>
    <w:rsid w:val="00A6628F"/>
    <w:rsid w:val="00A7150D"/>
    <w:rsid w:val="00A749C1"/>
    <w:rsid w:val="00A755E8"/>
    <w:rsid w:val="00A779ED"/>
    <w:rsid w:val="00A93A5D"/>
    <w:rsid w:val="00AA0B8A"/>
    <w:rsid w:val="00AA4623"/>
    <w:rsid w:val="00AB32F8"/>
    <w:rsid w:val="00AB610B"/>
    <w:rsid w:val="00AD360E"/>
    <w:rsid w:val="00AD40FB"/>
    <w:rsid w:val="00AD418B"/>
    <w:rsid w:val="00AD782D"/>
    <w:rsid w:val="00AE7650"/>
    <w:rsid w:val="00B10EBE"/>
    <w:rsid w:val="00B224B5"/>
    <w:rsid w:val="00B236F1"/>
    <w:rsid w:val="00B448A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CDB"/>
    <w:rsid w:val="00BB4E51"/>
    <w:rsid w:val="00BB6C03"/>
    <w:rsid w:val="00BD431F"/>
    <w:rsid w:val="00BE423E"/>
    <w:rsid w:val="00BF4594"/>
    <w:rsid w:val="00BF4753"/>
    <w:rsid w:val="00BF61AC"/>
    <w:rsid w:val="00BF7C83"/>
    <w:rsid w:val="00C117E7"/>
    <w:rsid w:val="00C25EF9"/>
    <w:rsid w:val="00C358A0"/>
    <w:rsid w:val="00C41E3C"/>
    <w:rsid w:val="00C47FA6"/>
    <w:rsid w:val="00C57FC6"/>
    <w:rsid w:val="00C66A7D"/>
    <w:rsid w:val="00C779DA"/>
    <w:rsid w:val="00C814F7"/>
    <w:rsid w:val="00CA4B4D"/>
    <w:rsid w:val="00CA4C7B"/>
    <w:rsid w:val="00CB35C3"/>
    <w:rsid w:val="00CD323D"/>
    <w:rsid w:val="00CE0299"/>
    <w:rsid w:val="00CE4030"/>
    <w:rsid w:val="00CE64B3"/>
    <w:rsid w:val="00CF1A49"/>
    <w:rsid w:val="00D0630C"/>
    <w:rsid w:val="00D067F8"/>
    <w:rsid w:val="00D243A9"/>
    <w:rsid w:val="00D305E5"/>
    <w:rsid w:val="00D37CD3"/>
    <w:rsid w:val="00D627D5"/>
    <w:rsid w:val="00D66A52"/>
    <w:rsid w:val="00D66EFA"/>
    <w:rsid w:val="00D72A2D"/>
    <w:rsid w:val="00D83F17"/>
    <w:rsid w:val="00D86BA8"/>
    <w:rsid w:val="00D9521A"/>
    <w:rsid w:val="00DA34E5"/>
    <w:rsid w:val="00DA3914"/>
    <w:rsid w:val="00DA59AA"/>
    <w:rsid w:val="00DB2E18"/>
    <w:rsid w:val="00DB6915"/>
    <w:rsid w:val="00DB7E1E"/>
    <w:rsid w:val="00DC1B78"/>
    <w:rsid w:val="00DC2A2F"/>
    <w:rsid w:val="00DC600B"/>
    <w:rsid w:val="00DD7BE9"/>
    <w:rsid w:val="00DE0FAA"/>
    <w:rsid w:val="00DE136D"/>
    <w:rsid w:val="00DE6534"/>
    <w:rsid w:val="00DF444C"/>
    <w:rsid w:val="00DF4D6C"/>
    <w:rsid w:val="00E01923"/>
    <w:rsid w:val="00E14498"/>
    <w:rsid w:val="00E2397A"/>
    <w:rsid w:val="00E254DB"/>
    <w:rsid w:val="00E300FC"/>
    <w:rsid w:val="00E35FE5"/>
    <w:rsid w:val="00E362DB"/>
    <w:rsid w:val="00E5632B"/>
    <w:rsid w:val="00E70240"/>
    <w:rsid w:val="00E71E6B"/>
    <w:rsid w:val="00E7419F"/>
    <w:rsid w:val="00E81CC5"/>
    <w:rsid w:val="00E85A87"/>
    <w:rsid w:val="00E85B4A"/>
    <w:rsid w:val="00E9528E"/>
    <w:rsid w:val="00EA5099"/>
    <w:rsid w:val="00EA7B9A"/>
    <w:rsid w:val="00EC1351"/>
    <w:rsid w:val="00EC4CBF"/>
    <w:rsid w:val="00ED103E"/>
    <w:rsid w:val="00EE2CA8"/>
    <w:rsid w:val="00EF17E8"/>
    <w:rsid w:val="00EF51D9"/>
    <w:rsid w:val="00F130DD"/>
    <w:rsid w:val="00F23EAA"/>
    <w:rsid w:val="00F24884"/>
    <w:rsid w:val="00F476C4"/>
    <w:rsid w:val="00F55AF6"/>
    <w:rsid w:val="00F61DF9"/>
    <w:rsid w:val="00F7228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21D8D"/>
  <w15:chartTrackingRefBased/>
  <w15:docId w15:val="{B53DA14C-9DB6-473C-9BB7-AC4E779B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sfou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4F6F38EC8B40C382CEBE99AF52C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0F83-3BF8-4897-AEA7-A7756911DB2F}"/>
      </w:docPartPr>
      <w:docPartBody>
        <w:p w:rsidR="007C7184" w:rsidRDefault="00564BE0">
          <w:pPr>
            <w:pStyle w:val="724F6F38EC8B40C382CEBE99AF52C90A"/>
          </w:pPr>
          <w:r w:rsidRPr="00CF1A49">
            <w:t>·</w:t>
          </w:r>
        </w:p>
      </w:docPartBody>
    </w:docPart>
    <w:docPart>
      <w:docPartPr>
        <w:name w:val="B9D1B74A7C5E454C821ABE726140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66EA6-3465-41E7-A77B-D28942169885}"/>
      </w:docPartPr>
      <w:docPartBody>
        <w:p w:rsidR="007C7184" w:rsidRDefault="00564BE0">
          <w:pPr>
            <w:pStyle w:val="B9D1B74A7C5E454C821ABE726140C386"/>
          </w:pPr>
          <w:r w:rsidRPr="00CF1A49">
            <w:t>·</w:t>
          </w:r>
        </w:p>
      </w:docPartBody>
    </w:docPart>
    <w:docPart>
      <w:docPartPr>
        <w:name w:val="A2336C23BB234827B812EBF120F4F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16DB-E96F-463C-B02C-B6DCD7C16118}"/>
      </w:docPartPr>
      <w:docPartBody>
        <w:p w:rsidR="007C7184" w:rsidRDefault="00564BE0">
          <w:pPr>
            <w:pStyle w:val="A2336C23BB234827B812EBF120F4F7FE"/>
          </w:pPr>
          <w:r w:rsidRPr="00CF1A49">
            <w:t>Experience</w:t>
          </w:r>
        </w:p>
      </w:docPartBody>
    </w:docPart>
    <w:docPart>
      <w:docPartPr>
        <w:name w:val="A15B97E73B514BBBA0C8A8688CCB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3CF2-6C67-4F5E-9966-1F32EB958757}"/>
      </w:docPartPr>
      <w:docPartBody>
        <w:p w:rsidR="007C7184" w:rsidRDefault="00564BE0">
          <w:pPr>
            <w:pStyle w:val="A15B97E73B514BBBA0C8A8688CCB8B5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E0"/>
    <w:rsid w:val="00564BE0"/>
    <w:rsid w:val="007C7184"/>
    <w:rsid w:val="00E2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C6212A4D4D4564BA695768C6797A37">
    <w:name w:val="A3C6212A4D4D4564BA695768C6797A3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7CACFD831DA419FBB50F724A7598E92">
    <w:name w:val="97CACFD831DA419FBB50F724A7598E92"/>
  </w:style>
  <w:style w:type="paragraph" w:customStyle="1" w:styleId="B44814D9DF2445A79F0803146D8B6736">
    <w:name w:val="B44814D9DF2445A79F0803146D8B6736"/>
  </w:style>
  <w:style w:type="paragraph" w:customStyle="1" w:styleId="724F6F38EC8B40C382CEBE99AF52C90A">
    <w:name w:val="724F6F38EC8B40C382CEBE99AF52C90A"/>
  </w:style>
  <w:style w:type="paragraph" w:customStyle="1" w:styleId="1650DA5C810C45789E397D20E23D74D4">
    <w:name w:val="1650DA5C810C45789E397D20E23D74D4"/>
  </w:style>
  <w:style w:type="paragraph" w:customStyle="1" w:styleId="D411E9279583401091FD800242A5E633">
    <w:name w:val="D411E9279583401091FD800242A5E633"/>
  </w:style>
  <w:style w:type="paragraph" w:customStyle="1" w:styleId="435229F088B54C00A0F43094749C552C">
    <w:name w:val="435229F088B54C00A0F43094749C552C"/>
  </w:style>
  <w:style w:type="paragraph" w:customStyle="1" w:styleId="95F8C656E5EB49E9B3C54384AC482836">
    <w:name w:val="95F8C656E5EB49E9B3C54384AC482836"/>
  </w:style>
  <w:style w:type="paragraph" w:customStyle="1" w:styleId="B9D1B74A7C5E454C821ABE726140C386">
    <w:name w:val="B9D1B74A7C5E454C821ABE726140C386"/>
  </w:style>
  <w:style w:type="paragraph" w:customStyle="1" w:styleId="4D4E624512D04A079D88B13D239F27F4">
    <w:name w:val="4D4E624512D04A079D88B13D239F27F4"/>
  </w:style>
  <w:style w:type="paragraph" w:customStyle="1" w:styleId="F8714C1B4B934F068F8FE94F5013C2CD">
    <w:name w:val="F8714C1B4B934F068F8FE94F5013C2CD"/>
  </w:style>
  <w:style w:type="paragraph" w:customStyle="1" w:styleId="A2336C23BB234827B812EBF120F4F7FE">
    <w:name w:val="A2336C23BB234827B812EBF120F4F7FE"/>
  </w:style>
  <w:style w:type="paragraph" w:customStyle="1" w:styleId="1C5DBBED5A4B44E39E7A7E9BBD881DDB">
    <w:name w:val="1C5DBBED5A4B44E39E7A7E9BBD881DDB"/>
  </w:style>
  <w:style w:type="paragraph" w:customStyle="1" w:styleId="D8DAB03807E64DC8A0771B9E57600EF5">
    <w:name w:val="D8DAB03807E64DC8A0771B9E57600EF5"/>
  </w:style>
  <w:style w:type="paragraph" w:customStyle="1" w:styleId="BC5A4B9128BC40FBB8C09677D704F0F4">
    <w:name w:val="BC5A4B9128BC40FBB8C09677D704F0F4"/>
  </w:style>
  <w:style w:type="character" w:styleId="SubtleReference">
    <w:name w:val="Subtle Reference"/>
    <w:basedOn w:val="DefaultParagraphFont"/>
    <w:uiPriority w:val="10"/>
    <w:qFormat/>
    <w:rsid w:val="00564BE0"/>
    <w:rPr>
      <w:b/>
      <w:caps w:val="0"/>
      <w:smallCaps/>
      <w:color w:val="595959" w:themeColor="text1" w:themeTint="A6"/>
    </w:rPr>
  </w:style>
  <w:style w:type="paragraph" w:customStyle="1" w:styleId="C4EE530EDDBA48D09A61A3C21C21279D">
    <w:name w:val="C4EE530EDDBA48D09A61A3C21C21279D"/>
  </w:style>
  <w:style w:type="paragraph" w:customStyle="1" w:styleId="151D058952CB4356A6DEA0F74E03032E">
    <w:name w:val="151D058952CB4356A6DEA0F74E03032E"/>
  </w:style>
  <w:style w:type="paragraph" w:customStyle="1" w:styleId="74A6900C8B2343968488301BFDD407BA">
    <w:name w:val="74A6900C8B2343968488301BFDD407BA"/>
  </w:style>
  <w:style w:type="paragraph" w:customStyle="1" w:styleId="F8B63A3CCEDC4A2595E43947B33530AD">
    <w:name w:val="F8B63A3CCEDC4A2595E43947B33530AD"/>
  </w:style>
  <w:style w:type="paragraph" w:customStyle="1" w:styleId="3E3AEBFCB69546DCAF03D436389DA161">
    <w:name w:val="3E3AEBFCB69546DCAF03D436389DA161"/>
  </w:style>
  <w:style w:type="paragraph" w:customStyle="1" w:styleId="403E2E45CE6348F493D5D9E59BE3582C">
    <w:name w:val="403E2E45CE6348F493D5D9E59BE3582C"/>
  </w:style>
  <w:style w:type="paragraph" w:customStyle="1" w:styleId="36F64D4F35464AB2BD932F5757E99E2A">
    <w:name w:val="36F64D4F35464AB2BD932F5757E99E2A"/>
  </w:style>
  <w:style w:type="paragraph" w:customStyle="1" w:styleId="A15B97E73B514BBBA0C8A8688CCB8B5F">
    <w:name w:val="A15B97E73B514BBBA0C8A8688CCB8B5F"/>
  </w:style>
  <w:style w:type="paragraph" w:customStyle="1" w:styleId="780807E1E51D482FB81B5F06E9185DAE">
    <w:name w:val="780807E1E51D482FB81B5F06E9185DAE"/>
  </w:style>
  <w:style w:type="paragraph" w:customStyle="1" w:styleId="593BB95C632B4B58827FB7E29BCD2B55">
    <w:name w:val="593BB95C632B4B58827FB7E29BCD2B55"/>
  </w:style>
  <w:style w:type="paragraph" w:customStyle="1" w:styleId="D68F3A2449504BC68EE71090EBAC11FF">
    <w:name w:val="D68F3A2449504BC68EE71090EBAC11FF"/>
  </w:style>
  <w:style w:type="paragraph" w:customStyle="1" w:styleId="38A91B36373A4C769927E2AE15211675">
    <w:name w:val="38A91B36373A4C769927E2AE15211675"/>
  </w:style>
  <w:style w:type="paragraph" w:customStyle="1" w:styleId="38C603B8956940C08B9D793C28C2464F">
    <w:name w:val="38C603B8956940C08B9D793C28C2464F"/>
  </w:style>
  <w:style w:type="paragraph" w:customStyle="1" w:styleId="4A923664EAEC48C48DD69089E1EF3F19">
    <w:name w:val="4A923664EAEC48C48DD69089E1EF3F19"/>
  </w:style>
  <w:style w:type="paragraph" w:customStyle="1" w:styleId="9C88031B6FD84307807BACFEEDEC6C46">
    <w:name w:val="9C88031B6FD84307807BACFEEDEC6C46"/>
  </w:style>
  <w:style w:type="paragraph" w:customStyle="1" w:styleId="036D001D7632421C8C0414E56D808BCF">
    <w:name w:val="036D001D7632421C8C0414E56D808BCF"/>
  </w:style>
  <w:style w:type="paragraph" w:customStyle="1" w:styleId="0236DFBE570B465D93ED4C4BE4A9052F">
    <w:name w:val="0236DFBE570B465D93ED4C4BE4A9052F"/>
  </w:style>
  <w:style w:type="paragraph" w:customStyle="1" w:styleId="F128161A3B4E4D38A23CC11F3A3A024C">
    <w:name w:val="F128161A3B4E4D38A23CC11F3A3A024C"/>
  </w:style>
  <w:style w:type="paragraph" w:customStyle="1" w:styleId="838E932123AE4A17B5C21985714E9F4F">
    <w:name w:val="838E932123AE4A17B5C21985714E9F4F"/>
  </w:style>
  <w:style w:type="paragraph" w:customStyle="1" w:styleId="1E2EE7BD2F364C9194A30AC6DD4CF427">
    <w:name w:val="1E2EE7BD2F364C9194A30AC6DD4CF427"/>
  </w:style>
  <w:style w:type="paragraph" w:customStyle="1" w:styleId="1546123C661C49FDB6DA13F1E5B46B78">
    <w:name w:val="1546123C661C49FDB6DA13F1E5B46B78"/>
  </w:style>
  <w:style w:type="paragraph" w:customStyle="1" w:styleId="0B7093F8C141408EAEF25869C902CC41">
    <w:name w:val="0B7093F8C141408EAEF25869C902CC41"/>
  </w:style>
  <w:style w:type="paragraph" w:customStyle="1" w:styleId="8DD37C43F0E9452CBFCB92D6F55DC0DE">
    <w:name w:val="8DD37C43F0E9452CBFCB92D6F55DC0DE"/>
  </w:style>
  <w:style w:type="paragraph" w:customStyle="1" w:styleId="EC00AAFF01384B7A9460F40D0D7498AB">
    <w:name w:val="EC00AAFF01384B7A9460F40D0D7498AB"/>
  </w:style>
  <w:style w:type="paragraph" w:customStyle="1" w:styleId="829CC2BF37C645B6B56132376F5D006D">
    <w:name w:val="829CC2BF37C645B6B56132376F5D006D"/>
  </w:style>
  <w:style w:type="paragraph" w:customStyle="1" w:styleId="E228230FFCF24A9FB5B890362FE79546">
    <w:name w:val="E228230FFCF24A9FB5B890362FE79546"/>
  </w:style>
  <w:style w:type="paragraph" w:customStyle="1" w:styleId="71E7E10FB24942529F58021BDF746E88">
    <w:name w:val="71E7E10FB24942529F58021BDF746E88"/>
    <w:rsid w:val="00564BE0"/>
  </w:style>
  <w:style w:type="paragraph" w:customStyle="1" w:styleId="8AA5AF722CBA40A5935255B5B49DD0FF">
    <w:name w:val="8AA5AF722CBA40A5935255B5B49DD0FF"/>
    <w:rsid w:val="00564BE0"/>
  </w:style>
  <w:style w:type="paragraph" w:customStyle="1" w:styleId="771542098A4A4CD9AE0E876D292DD58F">
    <w:name w:val="771542098A4A4CD9AE0E876D292DD58F"/>
    <w:rsid w:val="00564BE0"/>
  </w:style>
  <w:style w:type="paragraph" w:customStyle="1" w:styleId="4C181F6C1ACB442D89279558A841D3E5">
    <w:name w:val="4C181F6C1ACB442D89279558A841D3E5"/>
    <w:rsid w:val="00564BE0"/>
  </w:style>
  <w:style w:type="paragraph" w:customStyle="1" w:styleId="0445B4389EC04711878E2491DC45A262">
    <w:name w:val="0445B4389EC04711878E2491DC45A262"/>
    <w:rsid w:val="00564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C7F7EFA7C8F48A5CCC733444C587E" ma:contentTypeVersion="8" ma:contentTypeDescription="Create a new document." ma:contentTypeScope="" ma:versionID="6e950343ac9415db9366da3a99c3e213">
  <xsd:schema xmlns:xsd="http://www.w3.org/2001/XMLSchema" xmlns:xs="http://www.w3.org/2001/XMLSchema" xmlns:p="http://schemas.microsoft.com/office/2006/metadata/properties" xmlns:ns3="9e4262cd-d55b-4ce8-ade8-322d3a34ad3e" targetNamespace="http://schemas.microsoft.com/office/2006/metadata/properties" ma:root="true" ma:fieldsID="bb053fd15d787c1995a751fd046404e9" ns3:_="">
    <xsd:import namespace="9e4262cd-d55b-4ce8-ade8-322d3a34ad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262cd-d55b-4ce8-ade8-322d3a34a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7A74F-809C-4BC8-9E69-085C0F125F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D16120-4B93-4EB9-B50D-D05A852F7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4525F-1E7B-4820-8D35-4A096E92C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262cd-d55b-4ce8-ade8-322d3a34a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Fountain (HARMAN Connected Services)</dc:creator>
  <cp:keywords/>
  <dc:description/>
  <cp:lastModifiedBy>Steve Fountain</cp:lastModifiedBy>
  <cp:revision>114</cp:revision>
  <dcterms:created xsi:type="dcterms:W3CDTF">2019-09-11T03:58:00Z</dcterms:created>
  <dcterms:modified xsi:type="dcterms:W3CDTF">2019-09-12T04:43:00Z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v-sfoun@microsoft.com</vt:lpwstr>
  </property>
  <property fmtid="{D5CDD505-2E9C-101B-9397-08002B2CF9AE}" pid="5" name="MSIP_Label_f42aa342-8706-4288-bd11-ebb85995028c_SetDate">
    <vt:lpwstr>2019-09-11T04:53:32.9341157Z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92c47f63-bf53-4775-a5cd-8f5607a88252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0x010100CF2C7F7EFA7C8F48A5CCC733444C587E</vt:lpwstr>
  </property>
</Properties>
</file>